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A7" w:rsidRPr="00816A39" w:rsidRDefault="00E57960">
      <w:pPr>
        <w:pStyle w:val="Tytu"/>
        <w:rPr>
          <w:b w:val="0"/>
        </w:rPr>
      </w:pPr>
      <w:r w:rsidRPr="00816A39">
        <w:rPr>
          <w:b w:val="0"/>
        </w:rPr>
        <w:fldChar w:fldCharType="begin"/>
      </w:r>
      <w:r w:rsidRPr="00816A39">
        <w:rPr>
          <w:b w:val="0"/>
        </w:rPr>
        <w:instrText xml:space="preserve"> SUBJECT  \* MERGEFORMAT </w:instrText>
      </w:r>
      <w:r w:rsidRPr="00816A39">
        <w:rPr>
          <w:b w:val="0"/>
        </w:rPr>
        <w:fldChar w:fldCharType="separate"/>
      </w:r>
      <w:r w:rsidR="00451C30" w:rsidRPr="00816A39">
        <w:rPr>
          <w:b w:val="0"/>
        </w:rPr>
        <w:t>&lt;Organizacja kursów powtórkowych</w:t>
      </w:r>
      <w:r w:rsidR="004874C8" w:rsidRPr="00816A39">
        <w:rPr>
          <w:b w:val="0"/>
        </w:rPr>
        <w:t xml:space="preserve"> i zamiennikowych</w:t>
      </w:r>
      <w:r w:rsidR="00347CD6" w:rsidRPr="00816A39">
        <w:rPr>
          <w:b w:val="0"/>
        </w:rPr>
        <w:t>&gt;</w:t>
      </w:r>
      <w:r w:rsidRPr="00816A39">
        <w:rPr>
          <w:b w:val="0"/>
        </w:rPr>
        <w:fldChar w:fldCharType="end"/>
      </w:r>
    </w:p>
    <w:p w:rsidR="00685AA7" w:rsidRPr="00816A39" w:rsidRDefault="00E6561F">
      <w:pPr>
        <w:pStyle w:val="Tytu"/>
        <w:rPr>
          <w:b w:val="0"/>
        </w:rPr>
      </w:pPr>
      <w:r w:rsidRPr="00816A39">
        <w:rPr>
          <w:b w:val="0"/>
        </w:rPr>
        <w:t>Wizja</w:t>
      </w:r>
    </w:p>
    <w:p w:rsidR="00685AA7" w:rsidRPr="00816A39" w:rsidRDefault="00685AA7"/>
    <w:p w:rsidR="00685AA7" w:rsidRPr="00816A39" w:rsidRDefault="00E6561F">
      <w:pPr>
        <w:pStyle w:val="Nagwek1"/>
        <w:rPr>
          <w:b w:val="0"/>
        </w:rPr>
      </w:pPr>
      <w:bookmarkStart w:id="0" w:name="_Toc436203377"/>
      <w:bookmarkStart w:id="1" w:name="_Toc452813577"/>
      <w:r w:rsidRPr="00816A39">
        <w:rPr>
          <w:b w:val="0"/>
        </w:rPr>
        <w:t>Wprowadzenie</w:t>
      </w:r>
    </w:p>
    <w:p w:rsidR="00E6561F" w:rsidRPr="00816A39" w:rsidRDefault="00D96E7D" w:rsidP="00E6561F">
      <w:pPr>
        <w:pStyle w:val="InfoBlue"/>
        <w:rPr>
          <w:i w:val="0"/>
          <w:color w:val="auto"/>
        </w:rPr>
      </w:pPr>
      <w:r w:rsidRPr="00816A39">
        <w:rPr>
          <w:i w:val="0"/>
          <w:color w:val="auto"/>
        </w:rPr>
        <w:t>System będzie przeznaczony do ułatwienia or</w:t>
      </w:r>
      <w:r w:rsidR="00AE54E6" w:rsidRPr="00816A39">
        <w:rPr>
          <w:i w:val="0"/>
          <w:color w:val="auto"/>
        </w:rPr>
        <w:t xml:space="preserve">ganizowania kursu poprawkowego oraz znajdowania zamienników kursów. Celem będzie zautomatyzowanie procesu organizowania kursu poprawkowego, który w aktualniej, pisemnej formie sprawia wiele trudności. Projekt przedstawia opis problemów, funkcjonalności i zadań które </w:t>
      </w:r>
      <w:r w:rsidR="00B43BE5" w:rsidRPr="00816A39">
        <w:rPr>
          <w:i w:val="0"/>
          <w:color w:val="auto"/>
        </w:rPr>
        <w:t xml:space="preserve">ma </w:t>
      </w:r>
      <w:r w:rsidR="00AE54E6" w:rsidRPr="00816A39">
        <w:rPr>
          <w:i w:val="0"/>
          <w:color w:val="auto"/>
        </w:rPr>
        <w:t xml:space="preserve">wykonywać nowy system. </w:t>
      </w:r>
    </w:p>
    <w:p w:rsidR="00685AA7" w:rsidRPr="00816A39" w:rsidRDefault="00685AA7">
      <w:pPr>
        <w:pStyle w:val="Nagwek1"/>
        <w:rPr>
          <w:b w:val="0"/>
        </w:rPr>
      </w:pPr>
      <w:bookmarkStart w:id="2" w:name="_Toc512930906"/>
      <w:bookmarkStart w:id="3" w:name="_Toc20715755"/>
      <w:r w:rsidRPr="00816A39">
        <w:rPr>
          <w:b w:val="0"/>
        </w:rPr>
        <w:t>Po</w:t>
      </w:r>
      <w:bookmarkEnd w:id="0"/>
      <w:bookmarkEnd w:id="1"/>
      <w:bookmarkEnd w:id="2"/>
      <w:bookmarkEnd w:id="3"/>
      <w:r w:rsidR="00E6561F" w:rsidRPr="00816A39">
        <w:rPr>
          <w:b w:val="0"/>
        </w:rPr>
        <w:t xml:space="preserve">zycjonowanie </w:t>
      </w:r>
    </w:p>
    <w:p w:rsidR="00685AA7" w:rsidRPr="00816A39" w:rsidRDefault="00E6561F" w:rsidP="0049047B">
      <w:pPr>
        <w:pStyle w:val="Nagwek2"/>
        <w:rPr>
          <w:b w:val="0"/>
        </w:rPr>
      </w:pPr>
      <w:r w:rsidRPr="00816A39">
        <w:rPr>
          <w:b w:val="0"/>
        </w:rPr>
        <w:t>Sformułowanie problemu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16A39" w:rsidRPr="00816A3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1168B5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Brak zautomatyzowanego procesu </w:t>
            </w:r>
            <w:r w:rsidR="00D41B58" w:rsidRPr="00816A39">
              <w:rPr>
                <w:i w:val="0"/>
                <w:color w:val="auto"/>
              </w:rPr>
              <w:t>organizacji kursów poprawkowych oraz kursów zamiennikowych</w:t>
            </w:r>
          </w:p>
        </w:tc>
      </w:tr>
      <w:tr w:rsidR="00816A39" w:rsidRPr="00816A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1168B5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Studenci, Dziekan, Dziekanat, Prodzi</w:t>
            </w:r>
            <w:r w:rsidR="0042655D" w:rsidRPr="00816A39">
              <w:rPr>
                <w:i w:val="0"/>
                <w:color w:val="auto"/>
              </w:rPr>
              <w:t xml:space="preserve">ekan ds. dydaktyki, Asystent </w:t>
            </w:r>
            <w:r w:rsidRPr="00816A39">
              <w:rPr>
                <w:i w:val="0"/>
                <w:color w:val="auto"/>
              </w:rPr>
              <w:t>dzie</w:t>
            </w:r>
            <w:r w:rsidR="0042655D" w:rsidRPr="00816A39">
              <w:rPr>
                <w:i w:val="0"/>
                <w:color w:val="auto"/>
              </w:rPr>
              <w:t xml:space="preserve">kana ds. dydaktyki, Asystent </w:t>
            </w:r>
            <w:r w:rsidRPr="00816A39">
              <w:rPr>
                <w:i w:val="0"/>
                <w:color w:val="auto"/>
              </w:rPr>
              <w:t xml:space="preserve">dziekana ds. studenckich.  </w:t>
            </w:r>
          </w:p>
        </w:tc>
      </w:tr>
      <w:tr w:rsidR="00816A39" w:rsidRPr="00816A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1168B5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Brak zautomatyzowanego procesu organizacji kursów poprawkowych</w:t>
            </w:r>
            <w:r w:rsidR="00D41B58" w:rsidRPr="00816A39">
              <w:rPr>
                <w:i w:val="0"/>
                <w:color w:val="auto"/>
              </w:rPr>
              <w:t xml:space="preserve"> oraz wyznaczania kursów zamiennikowych</w:t>
            </w:r>
            <w:r w:rsidRPr="00816A39">
              <w:rPr>
                <w:i w:val="0"/>
                <w:color w:val="auto"/>
              </w:rPr>
              <w:t xml:space="preserve"> powoduje, że proces ten jest wydłużony w czasie. Występuje problem ze znalezieniem prowad</w:t>
            </w:r>
            <w:r w:rsidR="00D41B58" w:rsidRPr="00816A39">
              <w:rPr>
                <w:i w:val="0"/>
                <w:color w:val="auto"/>
              </w:rPr>
              <w:t>zącego, sali bądź kursu zamiennego</w:t>
            </w:r>
            <w:r w:rsidRPr="00816A39">
              <w:rPr>
                <w:i w:val="0"/>
                <w:color w:val="auto"/>
              </w:rPr>
              <w:t>. Wszystko odbywa się na zasadzie „umowy”</w:t>
            </w:r>
            <w:r w:rsidR="00D41B58" w:rsidRPr="00816A39">
              <w:rPr>
                <w:i w:val="0"/>
                <w:color w:val="auto"/>
              </w:rPr>
              <w:t xml:space="preserve"> pomiędzy stronami spisywanej w dokumentach bez konkretnego systemu. </w:t>
            </w:r>
          </w:p>
        </w:tc>
      </w:tr>
      <w:tr w:rsidR="00816A39" w:rsidRPr="00816A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ind w:left="72"/>
            </w:pPr>
            <w:r w:rsidRPr="00816A39"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43BE5" w:rsidRPr="00816A39" w:rsidRDefault="001168B5" w:rsidP="00B43BE5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Automatyzacja procesu poprzez wprowadzenie systemu komunikacji odpowiednich organów ze sobą oraz nadzorowaną przez system wymianą informacji wraz z podejmowaniem decyzji zatwierdzanych przez odpowiednie strony problemu. Zebranie informacji w jednym miejscu dostępnym dla wszystkich stron z możliwością komunikatywnego podjęcia planu działania bez wymogu kontaktu fizycznego. </w:t>
            </w:r>
          </w:p>
        </w:tc>
      </w:tr>
    </w:tbl>
    <w:p w:rsidR="001168B5" w:rsidRPr="00816A39" w:rsidRDefault="001168B5" w:rsidP="007605C9">
      <w:pPr>
        <w:pStyle w:val="Nagwek2"/>
        <w:numPr>
          <w:ilvl w:val="0"/>
          <w:numId w:val="0"/>
        </w:numPr>
        <w:rPr>
          <w:b w:val="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16A39" w:rsidRPr="00816A39" w:rsidTr="0003393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168B5" w:rsidRPr="00816A39" w:rsidRDefault="001168B5" w:rsidP="00033939">
            <w:pPr>
              <w:pStyle w:val="Tekstpodstawowy"/>
              <w:keepNext/>
              <w:ind w:left="72"/>
            </w:pPr>
            <w:r w:rsidRPr="00816A39"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168B5" w:rsidRPr="00816A39" w:rsidRDefault="001168B5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Brak dostępu do informacji na temat dostępnych </w:t>
            </w:r>
            <w:proofErr w:type="spellStart"/>
            <w:r w:rsidRPr="00816A39">
              <w:rPr>
                <w:i w:val="0"/>
                <w:color w:val="auto"/>
              </w:rPr>
              <w:t>sal</w:t>
            </w:r>
            <w:proofErr w:type="spellEnd"/>
            <w:r w:rsidRPr="00816A39">
              <w:rPr>
                <w:i w:val="0"/>
                <w:color w:val="auto"/>
              </w:rPr>
              <w:t xml:space="preserve"> i prowadzących oraz ich kwalifikacji do prowadzenia przedmiotów. </w:t>
            </w:r>
          </w:p>
        </w:tc>
      </w:tr>
      <w:tr w:rsidR="00816A39" w:rsidRPr="00816A39" w:rsidTr="000339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168B5" w:rsidRPr="00816A39" w:rsidRDefault="001168B5" w:rsidP="00033939">
            <w:pPr>
              <w:pStyle w:val="Tekstpodstawowy"/>
              <w:keepNext/>
              <w:ind w:left="72"/>
            </w:pPr>
            <w:r w:rsidRPr="00816A39"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8B5" w:rsidRPr="00816A39" w:rsidRDefault="001168B5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Studenci, Asystent dziekana ds. dydaktyki, sekcja planowania dydaktyki. </w:t>
            </w:r>
          </w:p>
        </w:tc>
      </w:tr>
      <w:tr w:rsidR="00816A39" w:rsidRPr="00816A39" w:rsidTr="000339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168B5" w:rsidRPr="00816A39" w:rsidRDefault="001168B5" w:rsidP="00033939">
            <w:pPr>
              <w:pStyle w:val="Tekstpodstawowy"/>
              <w:keepNext/>
              <w:ind w:left="72"/>
            </w:pPr>
            <w:r w:rsidRPr="00816A39"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8B5" w:rsidRPr="00816A39" w:rsidRDefault="00433C52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W przypadku organizacji kursu potrzebne jest skontaktowanie się studentów z sekcją planowania dydaktyki w sprawie dostępu do wykazu wolnych </w:t>
            </w:r>
            <w:proofErr w:type="spellStart"/>
            <w:r w:rsidRPr="00816A39">
              <w:rPr>
                <w:i w:val="0"/>
                <w:color w:val="auto"/>
              </w:rPr>
              <w:t>sal</w:t>
            </w:r>
            <w:proofErr w:type="spellEnd"/>
            <w:r w:rsidRPr="00816A39">
              <w:rPr>
                <w:i w:val="0"/>
                <w:color w:val="auto"/>
              </w:rPr>
              <w:t xml:space="preserve"> do organizacji kursów poprawkowych. Kolejną rzeczą organizacji jest również kontakt z asystentem dziekana ds. dydaktyki w celu określenia czy prowadzący, który wyraził zgodę na prowadzenie kursu może prowadzić kurs poprawkowy. W tym celu asystent musi określić jego kwalifikacje i w razie pozytywnego rozpatrzenia musi ubiegać się o zgodę na prowadzenie tego kursu przez opiekuna danego przedmiotu. Wiele czynników zależnych od siebie nie ma w tym momencie jednego miejsca które łączyłoby wszystkie te informacje. </w:t>
            </w:r>
          </w:p>
        </w:tc>
      </w:tr>
      <w:tr w:rsidR="00816A39" w:rsidRPr="00816A39" w:rsidTr="0003393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1168B5" w:rsidRPr="00816A39" w:rsidRDefault="001168B5" w:rsidP="00033939">
            <w:pPr>
              <w:pStyle w:val="Tekstpodstawowy"/>
              <w:ind w:left="72"/>
            </w:pPr>
            <w:r w:rsidRPr="00816A39"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8B5" w:rsidRPr="00816A39" w:rsidRDefault="00433C52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System operujący na jednolitej bazie danych ze wszystkimi potrzebnymi informacjami na</w:t>
            </w:r>
            <w:r w:rsidR="00D31EA3" w:rsidRPr="00816A39">
              <w:rPr>
                <w:i w:val="0"/>
                <w:color w:val="auto"/>
              </w:rPr>
              <w:t xml:space="preserve"> temat prowadzących, opiekunów oraz </w:t>
            </w:r>
            <w:proofErr w:type="spellStart"/>
            <w:r w:rsidR="00D31EA3" w:rsidRPr="00816A39">
              <w:rPr>
                <w:i w:val="0"/>
                <w:color w:val="auto"/>
              </w:rPr>
              <w:t>sal</w:t>
            </w:r>
            <w:proofErr w:type="spellEnd"/>
            <w:r w:rsidR="00D31EA3" w:rsidRPr="00816A39">
              <w:rPr>
                <w:i w:val="0"/>
                <w:color w:val="auto"/>
              </w:rPr>
              <w:t xml:space="preserve"> dostępnych do realizacji kursów poprawkowych.</w:t>
            </w:r>
          </w:p>
        </w:tc>
      </w:tr>
    </w:tbl>
    <w:p w:rsidR="00897A9A" w:rsidRPr="00816A39" w:rsidRDefault="00897A9A" w:rsidP="00897A9A">
      <w:pPr>
        <w:pStyle w:val="Nagwek2"/>
        <w:numPr>
          <w:ilvl w:val="0"/>
          <w:numId w:val="0"/>
        </w:numPr>
        <w:ind w:left="720"/>
        <w:rPr>
          <w:b w:val="0"/>
        </w:rPr>
      </w:pPr>
    </w:p>
    <w:p w:rsidR="00897A9A" w:rsidRPr="00816A39" w:rsidRDefault="00897A9A" w:rsidP="00897A9A"/>
    <w:p w:rsidR="00897A9A" w:rsidRPr="00816A39" w:rsidRDefault="00897A9A" w:rsidP="00897A9A"/>
    <w:p w:rsidR="00970D78" w:rsidRPr="00816A39" w:rsidRDefault="00E6561F" w:rsidP="00970D78">
      <w:pPr>
        <w:pStyle w:val="Nagwek2"/>
        <w:rPr>
          <w:b w:val="0"/>
        </w:rPr>
      </w:pPr>
      <w:r w:rsidRPr="00816A39">
        <w:rPr>
          <w:b w:val="0"/>
        </w:rPr>
        <w:t>Opis pozycji produktu</w:t>
      </w:r>
    </w:p>
    <w:p w:rsidR="00685AA7" w:rsidRPr="00816A39" w:rsidRDefault="00685AA7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16A39" w:rsidRPr="00816A3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Dziekanat W-8 </w:t>
            </w:r>
            <w:proofErr w:type="spellStart"/>
            <w:r w:rsidRPr="00816A39">
              <w:rPr>
                <w:i w:val="0"/>
                <w:color w:val="auto"/>
              </w:rPr>
              <w:t>PWr</w:t>
            </w:r>
            <w:proofErr w:type="spellEnd"/>
          </w:p>
        </w:tc>
      </w:tr>
      <w:tr w:rsidR="00816A39" w:rsidRPr="00816A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Potrzebuje </w:t>
            </w:r>
            <w:r w:rsidR="007325EE" w:rsidRPr="00816A39">
              <w:rPr>
                <w:i w:val="0"/>
                <w:color w:val="auto"/>
              </w:rPr>
              <w:t>automatyzacji</w:t>
            </w:r>
            <w:r w:rsidRPr="00816A39">
              <w:rPr>
                <w:i w:val="0"/>
                <w:color w:val="auto"/>
              </w:rPr>
              <w:t xml:space="preserve"> organizacji kursów poprawkowych</w:t>
            </w:r>
          </w:p>
        </w:tc>
      </w:tr>
      <w:tr w:rsidR="00816A39" w:rsidRPr="00816A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(Nazwa produktu)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816A39">
              <w:rPr>
                <w:i w:val="0"/>
                <w:color w:val="auto"/>
              </w:rPr>
              <w:t>Let’s</w:t>
            </w:r>
            <w:proofErr w:type="spellEnd"/>
            <w:r w:rsidRPr="00816A39">
              <w:rPr>
                <w:i w:val="0"/>
                <w:color w:val="auto"/>
              </w:rPr>
              <w:t xml:space="preserve"> do </w:t>
            </w:r>
            <w:proofErr w:type="spellStart"/>
            <w:r w:rsidRPr="00816A39">
              <w:rPr>
                <w:i w:val="0"/>
                <w:color w:val="auto"/>
              </w:rPr>
              <w:t>it</w:t>
            </w:r>
            <w:proofErr w:type="spellEnd"/>
            <w:r w:rsidRPr="00816A39">
              <w:rPr>
                <w:i w:val="0"/>
                <w:color w:val="auto"/>
              </w:rPr>
              <w:t xml:space="preserve"> </w:t>
            </w:r>
            <w:proofErr w:type="spellStart"/>
            <w:r w:rsidRPr="00816A39">
              <w:rPr>
                <w:i w:val="0"/>
                <w:color w:val="auto"/>
              </w:rPr>
              <w:t>again</w:t>
            </w:r>
            <w:proofErr w:type="spellEnd"/>
          </w:p>
        </w:tc>
      </w:tr>
      <w:tr w:rsidR="00816A39" w:rsidRPr="00816A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Połączona z bazą danych aplikacja pozwalająca na automatyzację organizacji kursów poprawkowych, umożliwiający komunikację studentów z organizatorem kursu oraz organizujący system elektrycznego wyboru, potwierdzenia oraz wyrażania zgody na realizację kursów</w:t>
            </w:r>
          </w:p>
        </w:tc>
      </w:tr>
      <w:tr w:rsidR="00816A39" w:rsidRPr="00816A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keepNext/>
              <w:ind w:left="72"/>
            </w:pPr>
            <w:r w:rsidRPr="00816A39"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Tradycyjna, standardowa metoda organizacji kursów poprzez fizyczny kontakt ze wszystkimi potrzebnymi organami.</w:t>
            </w:r>
          </w:p>
        </w:tc>
      </w:tr>
      <w:tr w:rsidR="00816A39" w:rsidRPr="00816A3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816A39" w:rsidRDefault="00E6561F">
            <w:pPr>
              <w:pStyle w:val="Tekstpodstawowy"/>
              <w:ind w:left="72"/>
            </w:pPr>
            <w:r w:rsidRPr="00816A39"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816A39" w:rsidRDefault="00A5502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Dzisiejsze rozwiązanie wymaga fizycznego k</w:t>
            </w:r>
            <w:r w:rsidR="005E3B69" w:rsidRPr="00816A39">
              <w:rPr>
                <w:i w:val="0"/>
                <w:color w:val="auto"/>
              </w:rPr>
              <w:t>ontaktu ze wszystkimi wymaganymi</w:t>
            </w:r>
            <w:r w:rsidRPr="00816A39">
              <w:rPr>
                <w:i w:val="0"/>
                <w:color w:val="auto"/>
              </w:rPr>
              <w:t xml:space="preserve"> organami, które organizują kurs poprawkowy. Tj. wymagane jest zebranie listy studentów, prowadzącego, opiekuna, asystenta ds. dydaktyki, co wiąże się z </w:t>
            </w:r>
            <w:r w:rsidR="005E3B69" w:rsidRPr="00816A39">
              <w:rPr>
                <w:i w:val="0"/>
                <w:color w:val="auto"/>
              </w:rPr>
              <w:t>kontaktem</w:t>
            </w:r>
            <w:r w:rsidRPr="00816A39">
              <w:rPr>
                <w:i w:val="0"/>
                <w:color w:val="auto"/>
              </w:rPr>
              <w:t xml:space="preserve"> z każdym z nich. Dopiero po wypełnieniu wszystkich kroków po kolei, rozważane jest otwieranie kursu poprawkowego. System ma na celu zautomatyzowanie </w:t>
            </w:r>
            <w:r w:rsidRPr="00816A39">
              <w:rPr>
                <w:i w:val="0"/>
                <w:color w:val="auto"/>
              </w:rPr>
              <w:lastRenderedPageBreak/>
              <w:t>wszystkich czynności, zebranie ich w jednym miejscu ( w aplikacji) oraz możliwość zdalnej komunikacji i organizacji kursów.</w:t>
            </w:r>
          </w:p>
        </w:tc>
      </w:tr>
    </w:tbl>
    <w:p w:rsidR="00685AA7" w:rsidRPr="00816A39" w:rsidRDefault="00E6561F">
      <w:pPr>
        <w:pStyle w:val="Nagwek1"/>
        <w:rPr>
          <w:b w:val="0"/>
        </w:rPr>
      </w:pPr>
      <w:bookmarkStart w:id="4" w:name="_Toc436203381"/>
      <w:r w:rsidRPr="00816A39">
        <w:rPr>
          <w:b w:val="0"/>
        </w:rPr>
        <w:lastRenderedPageBreak/>
        <w:t>Opis udziałowców i użytkowników</w:t>
      </w:r>
    </w:p>
    <w:p w:rsidR="00685AA7" w:rsidRPr="00816A39" w:rsidRDefault="00E6561F">
      <w:pPr>
        <w:pStyle w:val="Nagwek2"/>
        <w:rPr>
          <w:b w:val="0"/>
        </w:rPr>
      </w:pPr>
      <w:r w:rsidRPr="00816A39">
        <w:rPr>
          <w:b w:val="0"/>
        </w:rPr>
        <w:t>Podsumowanie udziałowców</w:t>
      </w:r>
    </w:p>
    <w:p w:rsidR="00685AA7" w:rsidRPr="00816A39" w:rsidRDefault="00685AA7">
      <w:pPr>
        <w:pStyle w:val="InfoBlue"/>
        <w:rPr>
          <w:i w:val="0"/>
          <w:color w:val="auto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>
        <w:trPr>
          <w:tblHeader/>
        </w:trPr>
        <w:tc>
          <w:tcPr>
            <w:tcW w:w="1890" w:type="dxa"/>
          </w:tcPr>
          <w:p w:rsidR="00685AA7" w:rsidRPr="00816A39" w:rsidRDefault="00E6561F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685AA7" w:rsidRPr="00816A39" w:rsidRDefault="00E6561F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685AA7" w:rsidRPr="00816A39" w:rsidRDefault="00E6561F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>
        <w:tc>
          <w:tcPr>
            <w:tcW w:w="1890" w:type="dxa"/>
          </w:tcPr>
          <w:p w:rsidR="00685AA7" w:rsidRPr="00816A39" w:rsidRDefault="00D41B58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Student</w:t>
            </w:r>
          </w:p>
        </w:tc>
        <w:tc>
          <w:tcPr>
            <w:tcW w:w="2610" w:type="dxa"/>
          </w:tcPr>
          <w:p w:rsidR="00685AA7" w:rsidRPr="00816A39" w:rsidRDefault="007325EE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Pobiera naukę na Politechnice Wrocławskiej</w:t>
            </w:r>
          </w:p>
        </w:tc>
        <w:tc>
          <w:tcPr>
            <w:tcW w:w="3960" w:type="dxa"/>
          </w:tcPr>
          <w:p w:rsidR="004802E4" w:rsidRPr="004802E4" w:rsidRDefault="007325EE" w:rsidP="004802E4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-</w:t>
            </w:r>
            <w:r w:rsidR="00D41B58" w:rsidRPr="00816A39">
              <w:rPr>
                <w:i w:val="0"/>
                <w:color w:val="auto"/>
              </w:rPr>
              <w:t>Gromadzi listę studentów którzy potrzebują kursu poprawkowego,</w:t>
            </w:r>
            <w:r w:rsidR="00D41B58" w:rsidRPr="00816A39">
              <w:rPr>
                <w:i w:val="0"/>
                <w:color w:val="auto"/>
              </w:rPr>
              <w:br/>
            </w:r>
            <w:r w:rsidRPr="00816A39">
              <w:rPr>
                <w:i w:val="0"/>
                <w:color w:val="auto"/>
              </w:rPr>
              <w:t>-</w:t>
            </w:r>
            <w:r w:rsidR="00D41B58" w:rsidRPr="00816A39">
              <w:rPr>
                <w:i w:val="0"/>
                <w:color w:val="auto"/>
              </w:rPr>
              <w:t>Prowadzi rozmowy z potencjalnymi kandydatami na prowadzącego kurs poprawkowy,</w:t>
            </w:r>
            <w:r w:rsidR="00D41B58" w:rsidRPr="00816A39">
              <w:rPr>
                <w:i w:val="0"/>
                <w:color w:val="auto"/>
              </w:rPr>
              <w:br/>
            </w:r>
            <w:r w:rsidRPr="00816A39">
              <w:rPr>
                <w:i w:val="0"/>
                <w:color w:val="auto"/>
              </w:rPr>
              <w:t>-</w:t>
            </w:r>
            <w:r w:rsidR="00D41B58" w:rsidRPr="00816A39">
              <w:rPr>
                <w:i w:val="0"/>
                <w:color w:val="auto"/>
              </w:rPr>
              <w:t xml:space="preserve">Zdobywa informacje na temat wolnych </w:t>
            </w:r>
            <w:proofErr w:type="spellStart"/>
            <w:r w:rsidR="00D41B58" w:rsidRPr="00816A39">
              <w:rPr>
                <w:i w:val="0"/>
                <w:color w:val="auto"/>
              </w:rPr>
              <w:t>sal</w:t>
            </w:r>
            <w:proofErr w:type="spellEnd"/>
            <w:r w:rsidR="00D41B58" w:rsidRPr="00816A39">
              <w:rPr>
                <w:i w:val="0"/>
                <w:color w:val="auto"/>
              </w:rPr>
              <w:br/>
              <w:t>Dostarcza potrzebne informacje, wiado</w:t>
            </w:r>
            <w:r w:rsidR="004802E4">
              <w:rPr>
                <w:i w:val="0"/>
                <w:color w:val="auto"/>
              </w:rPr>
              <w:t>mości i dokumenty do dziekanatu.</w:t>
            </w:r>
            <w:r w:rsidR="004802E4">
              <w:rPr>
                <w:i w:val="0"/>
                <w:color w:val="auto"/>
              </w:rPr>
              <w:br/>
              <w:t>-Zgłasza podanie o kurs poprawkowy lub o kurs zamiennikowy</w:t>
            </w:r>
          </w:p>
          <w:p w:rsidR="00D41B58" w:rsidRPr="00816A39" w:rsidRDefault="00D41B58" w:rsidP="00D41B58">
            <w:pPr>
              <w:pStyle w:val="Tekstpodstawowy"/>
              <w:ind w:left="0"/>
            </w:pPr>
          </w:p>
        </w:tc>
      </w:tr>
    </w:tbl>
    <w:p w:rsidR="007325EE" w:rsidRPr="00816A39" w:rsidRDefault="007325EE" w:rsidP="007325EE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342ECA">
        <w:trPr>
          <w:tblHeader/>
        </w:trPr>
        <w:tc>
          <w:tcPr>
            <w:tcW w:w="1890" w:type="dxa"/>
          </w:tcPr>
          <w:p w:rsidR="007325EE" w:rsidRPr="00816A39" w:rsidRDefault="007325EE" w:rsidP="00342ECA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7325EE" w:rsidRPr="00816A39" w:rsidRDefault="007325EE" w:rsidP="00342ECA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7325EE" w:rsidRPr="00816A39" w:rsidRDefault="007325EE" w:rsidP="00342ECA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342ECA">
        <w:tc>
          <w:tcPr>
            <w:tcW w:w="1890" w:type="dxa"/>
          </w:tcPr>
          <w:p w:rsidR="007325EE" w:rsidRPr="00816A39" w:rsidRDefault="007325EE" w:rsidP="00342ECA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Prodziekan ds. dydaktyki </w:t>
            </w:r>
          </w:p>
        </w:tc>
        <w:tc>
          <w:tcPr>
            <w:tcW w:w="2610" w:type="dxa"/>
          </w:tcPr>
          <w:p w:rsidR="007325EE" w:rsidRPr="00816A39" w:rsidRDefault="007325EE" w:rsidP="00342ECA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Zastępca dziekana w obszarze dydaktyki</w:t>
            </w:r>
          </w:p>
        </w:tc>
        <w:tc>
          <w:tcPr>
            <w:tcW w:w="3960" w:type="dxa"/>
          </w:tcPr>
          <w:p w:rsidR="007325EE" w:rsidRPr="00816A39" w:rsidRDefault="007325EE" w:rsidP="00342ECA">
            <w:pPr>
              <w:pStyle w:val="Tekstpodstawowy"/>
              <w:ind w:left="0"/>
            </w:pPr>
            <w:r w:rsidRPr="00816A39">
              <w:t>-Podejmuje kluczowe decyzje w zakresie uruchamiania kursów poprawkowych</w:t>
            </w:r>
          </w:p>
        </w:tc>
      </w:tr>
    </w:tbl>
    <w:p w:rsidR="000837E8" w:rsidRPr="00816A39" w:rsidRDefault="000837E8" w:rsidP="007325EE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0837E8" w:rsidRPr="00816A39" w:rsidRDefault="000837E8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0837E8" w:rsidRPr="00816A39" w:rsidRDefault="000837E8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0837E8" w:rsidRPr="00816A39" w:rsidRDefault="000837E8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033939">
        <w:tc>
          <w:tcPr>
            <w:tcW w:w="1890" w:type="dxa"/>
          </w:tcPr>
          <w:p w:rsidR="000837E8" w:rsidRPr="00816A39" w:rsidRDefault="000837E8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Asystent dziekana ds. studenckich</w:t>
            </w:r>
          </w:p>
        </w:tc>
        <w:tc>
          <w:tcPr>
            <w:tcW w:w="2610" w:type="dxa"/>
          </w:tcPr>
          <w:p w:rsidR="000837E8" w:rsidRPr="00816A39" w:rsidRDefault="007325EE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W obszarze spraw studenckich podejmuje decyzję w imieniu dziekana</w:t>
            </w:r>
          </w:p>
        </w:tc>
        <w:tc>
          <w:tcPr>
            <w:tcW w:w="3960" w:type="dxa"/>
          </w:tcPr>
          <w:p w:rsidR="000837E8" w:rsidRPr="00816A39" w:rsidRDefault="007325EE" w:rsidP="00033939">
            <w:pPr>
              <w:pStyle w:val="Tekstpodstawowy"/>
              <w:ind w:left="0"/>
            </w:pPr>
            <w:r w:rsidRPr="00816A39">
              <w:t>-Wyznacza prowadzących z możliwością przeprowadzenia kursu poprawkowego</w:t>
            </w:r>
          </w:p>
          <w:p w:rsidR="007325EE" w:rsidRPr="00816A39" w:rsidRDefault="007325EE" w:rsidP="00033939">
            <w:pPr>
              <w:pStyle w:val="Tekstpodstawowy"/>
              <w:ind w:left="0"/>
            </w:pPr>
            <w:r w:rsidRPr="00816A39">
              <w:t>-Zatwierdza wyznaczone kusy zamiennikowe</w:t>
            </w:r>
          </w:p>
        </w:tc>
      </w:tr>
    </w:tbl>
    <w:p w:rsidR="00C77E10" w:rsidRPr="00816A39" w:rsidRDefault="00C77E10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033939">
        <w:tc>
          <w:tcPr>
            <w:tcW w:w="189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Pełnomocnik dziekana ds. kierunku </w:t>
            </w:r>
          </w:p>
        </w:tc>
        <w:tc>
          <w:tcPr>
            <w:tcW w:w="2610" w:type="dxa"/>
          </w:tcPr>
          <w:p w:rsidR="00C77E10" w:rsidRPr="00816A39" w:rsidRDefault="007325EE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W obszarze kierunku jest przedstawicielem dziekana, dzierżący pełnomocnictwo do podejmowania w jego imieniu decyzji </w:t>
            </w:r>
          </w:p>
        </w:tc>
        <w:tc>
          <w:tcPr>
            <w:tcW w:w="3960" w:type="dxa"/>
          </w:tcPr>
          <w:p w:rsidR="00C77E10" w:rsidRPr="00816A39" w:rsidRDefault="007325EE" w:rsidP="00033939">
            <w:pPr>
              <w:pStyle w:val="Tekstpodstawowy"/>
              <w:ind w:left="0"/>
            </w:pPr>
            <w:r w:rsidRPr="00816A39">
              <w:t>- Wyznacza kursy zamiennikowe</w:t>
            </w:r>
          </w:p>
          <w:p w:rsidR="007325EE" w:rsidRPr="00816A39" w:rsidRDefault="007325EE" w:rsidP="00033939">
            <w:pPr>
              <w:pStyle w:val="Tekstpodstawowy"/>
              <w:ind w:left="0"/>
            </w:pPr>
            <w:r w:rsidRPr="00816A39">
              <w:t>- Daje wstępną zgodę na utworzenie kursu poprawkowego przy spełnieniu odpowiednich wymagań regulaminowych.</w:t>
            </w:r>
          </w:p>
        </w:tc>
      </w:tr>
    </w:tbl>
    <w:p w:rsidR="007605C9" w:rsidRPr="00816A39" w:rsidRDefault="007605C9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3A5BB9">
        <w:trPr>
          <w:tblHeader/>
        </w:trPr>
        <w:tc>
          <w:tcPr>
            <w:tcW w:w="1890" w:type="dxa"/>
          </w:tcPr>
          <w:p w:rsidR="007605C9" w:rsidRPr="00816A39" w:rsidRDefault="007605C9" w:rsidP="003A5BB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7605C9" w:rsidRPr="00816A39" w:rsidRDefault="007605C9" w:rsidP="003A5BB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7605C9" w:rsidRPr="00816A39" w:rsidRDefault="007605C9" w:rsidP="003A5BB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3A5BB9">
        <w:tc>
          <w:tcPr>
            <w:tcW w:w="1890" w:type="dxa"/>
          </w:tcPr>
          <w:p w:rsidR="007605C9" w:rsidRPr="00816A39" w:rsidRDefault="007605C9" w:rsidP="003A5BB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Sekcja planowania dydaktyki </w:t>
            </w:r>
          </w:p>
        </w:tc>
        <w:tc>
          <w:tcPr>
            <w:tcW w:w="2610" w:type="dxa"/>
          </w:tcPr>
          <w:p w:rsidR="007605C9" w:rsidRPr="00816A39" w:rsidRDefault="007325EE" w:rsidP="003A5BB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Sekcja zajmująca się składowaniem informacji na temat dostępnych </w:t>
            </w:r>
            <w:proofErr w:type="spellStart"/>
            <w:r w:rsidRPr="00816A39">
              <w:rPr>
                <w:i w:val="0"/>
                <w:color w:val="auto"/>
              </w:rPr>
              <w:t>sal</w:t>
            </w:r>
            <w:proofErr w:type="spellEnd"/>
            <w:r w:rsidRPr="00816A39">
              <w:rPr>
                <w:i w:val="0"/>
                <w:color w:val="auto"/>
              </w:rPr>
              <w:t xml:space="preserve"> zajęciowych</w:t>
            </w:r>
          </w:p>
        </w:tc>
        <w:tc>
          <w:tcPr>
            <w:tcW w:w="3960" w:type="dxa"/>
          </w:tcPr>
          <w:p w:rsidR="007605C9" w:rsidRPr="00816A39" w:rsidRDefault="007325EE" w:rsidP="003A5BB9">
            <w:pPr>
              <w:pStyle w:val="Tekstpodstawowy"/>
              <w:ind w:left="0"/>
            </w:pPr>
            <w:r w:rsidRPr="00816A39">
              <w:t xml:space="preserve">- Przedstawia terminarz wolnych do użycia </w:t>
            </w:r>
            <w:proofErr w:type="spellStart"/>
            <w:r w:rsidRPr="00816A39">
              <w:t>sal</w:t>
            </w:r>
            <w:proofErr w:type="spellEnd"/>
            <w:r w:rsidRPr="00816A39">
              <w:t xml:space="preserve"> zajęciowych. </w:t>
            </w:r>
          </w:p>
        </w:tc>
      </w:tr>
    </w:tbl>
    <w:p w:rsidR="00C77E10" w:rsidRPr="00816A39" w:rsidRDefault="00C77E10">
      <w:pPr>
        <w:pStyle w:val="Tekstpodstawowy"/>
      </w:pPr>
      <w:r w:rsidRPr="00816A39">
        <w:lastRenderedPageBreak/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033939">
        <w:tc>
          <w:tcPr>
            <w:tcW w:w="189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Opiekun kursu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Opiekun kursu, z którego ma być organizowany kurs poprawkowy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Nadzoruje kurs,</w:t>
            </w:r>
            <w:r w:rsidRPr="00816A39">
              <w:rPr>
                <w:i w:val="0"/>
                <w:color w:val="auto"/>
              </w:rPr>
              <w:br/>
              <w:t>Zatwierdza prowadzenie kursu poprawkowego przez konkretnego prowadzącego, bądź tego nie robi,</w:t>
            </w:r>
            <w:r w:rsidRPr="00816A39">
              <w:rPr>
                <w:i w:val="0"/>
                <w:color w:val="auto"/>
              </w:rPr>
              <w:br/>
              <w:t>Nadzoruje pracę prowadzącego kurs poprawkowy</w:t>
            </w:r>
          </w:p>
          <w:p w:rsidR="00C77E10" w:rsidRPr="00816A39" w:rsidRDefault="00C77E10" w:rsidP="00033939">
            <w:pPr>
              <w:pStyle w:val="Tekstpodstawowy"/>
              <w:ind w:left="0"/>
            </w:pPr>
          </w:p>
        </w:tc>
      </w:tr>
    </w:tbl>
    <w:p w:rsidR="00C77E10" w:rsidRPr="00816A39" w:rsidRDefault="00C77E10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033939">
        <w:tc>
          <w:tcPr>
            <w:tcW w:w="189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Prowadzący kurs poprawkowy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Prowadzący zakwalifikowany jako ten który poprowadzi kurs poprawkowy</w:t>
            </w:r>
          </w:p>
        </w:tc>
        <w:tc>
          <w:tcPr>
            <w:tcW w:w="3960" w:type="dxa"/>
          </w:tcPr>
          <w:p w:rsidR="00C77E10" w:rsidRPr="00816A39" w:rsidRDefault="00C77E10" w:rsidP="00C77E10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Wyraża</w:t>
            </w:r>
            <w:r w:rsidR="004802E4">
              <w:rPr>
                <w:i w:val="0"/>
                <w:color w:val="auto"/>
              </w:rPr>
              <w:t xml:space="preserve"> bądź nie</w:t>
            </w:r>
            <w:r w:rsidRPr="00816A39">
              <w:rPr>
                <w:i w:val="0"/>
                <w:color w:val="auto"/>
              </w:rPr>
              <w:t>, za przedstawieniem odpowiednich informacji, chęć prowadzenia kursu poprawkowego,</w:t>
            </w:r>
            <w:r w:rsidRPr="00816A39">
              <w:rPr>
                <w:i w:val="0"/>
                <w:color w:val="auto"/>
              </w:rPr>
              <w:br/>
              <w:t>W ramach swoich kwalifikacji prowadzi kurs poprawkowy</w:t>
            </w:r>
          </w:p>
          <w:p w:rsidR="00C77E10" w:rsidRPr="00816A39" w:rsidRDefault="00C77E10" w:rsidP="00033939">
            <w:pPr>
              <w:pStyle w:val="Tekstpodstawowy"/>
              <w:ind w:left="0"/>
            </w:pPr>
          </w:p>
        </w:tc>
      </w:tr>
    </w:tbl>
    <w:p w:rsidR="004802E4" w:rsidRPr="00816A39" w:rsidRDefault="004802E4">
      <w:pPr>
        <w:pStyle w:val="Tekstpodstawowy"/>
      </w:pPr>
      <w:r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4802E4" w:rsidRPr="00816A39" w:rsidTr="006E14F2">
        <w:trPr>
          <w:tblHeader/>
        </w:trPr>
        <w:tc>
          <w:tcPr>
            <w:tcW w:w="189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4802E4" w:rsidRPr="00816A39" w:rsidTr="006E14F2">
        <w:tc>
          <w:tcPr>
            <w:tcW w:w="189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Prowadzący kursu zamiennikowego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Prowadzący </w:t>
            </w:r>
            <w:r>
              <w:rPr>
                <w:i w:val="0"/>
                <w:color w:val="auto"/>
              </w:rPr>
              <w:t>który wyraził zgodę na uczestnictwo studenta w kursie w ramach kursu zamiennikowego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Wyraża bądź nie, zgodę na realizowanie przez studenta składającego wniosek na uczestnictwo w swoim kursie w ramach kursu zamiennikowego</w:t>
            </w:r>
          </w:p>
          <w:p w:rsidR="004802E4" w:rsidRPr="00816A39" w:rsidRDefault="004802E4" w:rsidP="006E14F2">
            <w:pPr>
              <w:pStyle w:val="Tekstpodstawowy"/>
              <w:ind w:left="0"/>
            </w:pPr>
          </w:p>
        </w:tc>
      </w:tr>
    </w:tbl>
    <w:p w:rsidR="00C77E10" w:rsidRPr="00816A39" w:rsidRDefault="00C77E10">
      <w:pPr>
        <w:pStyle w:val="Tekstpodstawowy"/>
      </w:pPr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033939">
        <w:tc>
          <w:tcPr>
            <w:tcW w:w="189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Opiekun kursu zamiennikowego</w:t>
            </w:r>
          </w:p>
        </w:tc>
        <w:tc>
          <w:tcPr>
            <w:tcW w:w="261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Opiekun kursu, który wyznaczony jest jako zamiennik niezaliczonego kursu studenta</w:t>
            </w:r>
          </w:p>
        </w:tc>
        <w:tc>
          <w:tcPr>
            <w:tcW w:w="3960" w:type="dxa"/>
          </w:tcPr>
          <w:p w:rsidR="00C77E10" w:rsidRPr="00816A39" w:rsidRDefault="00C77E10" w:rsidP="0003393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Wyraża</w:t>
            </w:r>
            <w:r w:rsidR="00D0768F">
              <w:rPr>
                <w:i w:val="0"/>
                <w:color w:val="auto"/>
              </w:rPr>
              <w:t xml:space="preserve"> bądź nie</w:t>
            </w:r>
            <w:r w:rsidRPr="00816A39">
              <w:rPr>
                <w:i w:val="0"/>
                <w:color w:val="auto"/>
              </w:rPr>
              <w:t xml:space="preserve"> zgodę na realizację przez studenta kursu w ramach działania kursu zamiennikowego. </w:t>
            </w:r>
          </w:p>
          <w:p w:rsidR="00C77E10" w:rsidRPr="00816A39" w:rsidRDefault="00C77E10" w:rsidP="00033939">
            <w:pPr>
              <w:pStyle w:val="Tekstpodstawowy"/>
              <w:ind w:left="0"/>
            </w:pPr>
          </w:p>
        </w:tc>
      </w:tr>
    </w:tbl>
    <w:p w:rsidR="00685AA7" w:rsidRPr="00816A39" w:rsidRDefault="00C77E10">
      <w:pPr>
        <w:pStyle w:val="Tekstpodstawowy"/>
      </w:pPr>
      <w:r w:rsidRPr="00816A39">
        <w:br/>
      </w:r>
      <w:r w:rsidR="000837E8" w:rsidRPr="00816A39">
        <w:br/>
      </w:r>
    </w:p>
    <w:p w:rsidR="00685AA7" w:rsidRPr="00816A39" w:rsidRDefault="00E6561F">
      <w:pPr>
        <w:pStyle w:val="Nagwek2"/>
        <w:rPr>
          <w:b w:val="0"/>
        </w:rPr>
      </w:pPr>
      <w:r w:rsidRPr="00816A39">
        <w:rPr>
          <w:b w:val="0"/>
        </w:rPr>
        <w:t>Podsumowanie użytkowników</w:t>
      </w:r>
    </w:p>
    <w:p w:rsidR="00E6561F" w:rsidRPr="00816A39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854915">
        <w:trPr>
          <w:tblHeader/>
        </w:trPr>
        <w:tc>
          <w:tcPr>
            <w:tcW w:w="1890" w:type="dxa"/>
          </w:tcPr>
          <w:p w:rsidR="00E6561F" w:rsidRPr="00816A39" w:rsidRDefault="00E6561F" w:rsidP="00854915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E6561F" w:rsidRPr="00816A39" w:rsidRDefault="00E6561F" w:rsidP="00854915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E6561F" w:rsidRPr="00816A39" w:rsidRDefault="00E6561F" w:rsidP="00854915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16A39" w:rsidRPr="00816A39" w:rsidTr="00854915">
        <w:tc>
          <w:tcPr>
            <w:tcW w:w="1890" w:type="dxa"/>
          </w:tcPr>
          <w:p w:rsidR="00323319" w:rsidRPr="00816A39" w:rsidRDefault="00323319" w:rsidP="0032331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Student</w:t>
            </w:r>
          </w:p>
        </w:tc>
        <w:tc>
          <w:tcPr>
            <w:tcW w:w="2610" w:type="dxa"/>
          </w:tcPr>
          <w:p w:rsidR="00323319" w:rsidRPr="00816A39" w:rsidRDefault="00323319" w:rsidP="00323319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Student Politechniki Wrocławskiej wydziału Informatyki i Zarządzania</w:t>
            </w:r>
          </w:p>
        </w:tc>
        <w:tc>
          <w:tcPr>
            <w:tcW w:w="3960" w:type="dxa"/>
          </w:tcPr>
          <w:p w:rsidR="004802E4" w:rsidRPr="004802E4" w:rsidRDefault="00862DDC" w:rsidP="004802E4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-Gromadzi listę studentów którzy potrzebują kursu poprawkowego,</w:t>
            </w:r>
            <w:r w:rsidRPr="00816A39">
              <w:rPr>
                <w:i w:val="0"/>
                <w:color w:val="auto"/>
              </w:rPr>
              <w:br/>
              <w:t>-Prowadzi rozmowy z potencjalnymi kandydatami na prowadzącego kurs poprawkowy,</w:t>
            </w:r>
            <w:r w:rsidRPr="00816A39">
              <w:rPr>
                <w:i w:val="0"/>
                <w:color w:val="auto"/>
              </w:rPr>
              <w:br/>
            </w:r>
            <w:r w:rsidRPr="00816A39">
              <w:rPr>
                <w:i w:val="0"/>
                <w:color w:val="auto"/>
              </w:rPr>
              <w:lastRenderedPageBreak/>
              <w:t xml:space="preserve">-Zdobywa informacje na temat wolnych </w:t>
            </w:r>
            <w:proofErr w:type="spellStart"/>
            <w:r w:rsidRPr="00816A39">
              <w:rPr>
                <w:i w:val="0"/>
                <w:color w:val="auto"/>
              </w:rPr>
              <w:t>sal</w:t>
            </w:r>
            <w:proofErr w:type="spellEnd"/>
            <w:r w:rsidRPr="00816A39">
              <w:rPr>
                <w:i w:val="0"/>
                <w:color w:val="auto"/>
              </w:rPr>
              <w:br/>
              <w:t>Dostarcza potrzebne informacje, wiadomości i dokumenty do dziekanatu.</w:t>
            </w:r>
            <w:r w:rsidR="004802E4">
              <w:rPr>
                <w:i w:val="0"/>
                <w:color w:val="auto"/>
              </w:rPr>
              <w:br/>
            </w:r>
            <w:r w:rsidR="004802E4">
              <w:rPr>
                <w:i w:val="0"/>
                <w:color w:val="auto"/>
              </w:rPr>
              <w:t>-Zgłasza podanie o kurs poprawkowy lub o kurs zamiennikowy</w:t>
            </w:r>
          </w:p>
          <w:p w:rsidR="004802E4" w:rsidRPr="004802E4" w:rsidRDefault="004802E4" w:rsidP="004802E4">
            <w:pPr>
              <w:pStyle w:val="Tekstpodstawowy"/>
            </w:pPr>
          </w:p>
          <w:p w:rsidR="00323319" w:rsidRPr="00816A39" w:rsidRDefault="00323319" w:rsidP="00323319">
            <w:pPr>
              <w:pStyle w:val="Tekstpodstawowy"/>
              <w:ind w:left="0"/>
            </w:pPr>
          </w:p>
        </w:tc>
      </w:tr>
    </w:tbl>
    <w:p w:rsidR="004802E4" w:rsidRPr="00816A39" w:rsidRDefault="004802E4" w:rsidP="00E6561F">
      <w:r>
        <w:lastRenderedPageBreak/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4802E4" w:rsidRPr="00816A39" w:rsidTr="006E14F2">
        <w:trPr>
          <w:tblHeader/>
        </w:trPr>
        <w:tc>
          <w:tcPr>
            <w:tcW w:w="189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4802E4" w:rsidRPr="00816A39" w:rsidTr="006E14F2">
        <w:tc>
          <w:tcPr>
            <w:tcW w:w="189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Prowadzący kurs poprawkowy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Prowadzący zakwalifikowany jako ten który poprowadzi kurs poprawkowy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Wyraża</w:t>
            </w:r>
            <w:r>
              <w:rPr>
                <w:i w:val="0"/>
                <w:color w:val="auto"/>
              </w:rPr>
              <w:t xml:space="preserve"> bądź nie</w:t>
            </w:r>
            <w:r w:rsidRPr="00816A39">
              <w:rPr>
                <w:i w:val="0"/>
                <w:color w:val="auto"/>
              </w:rPr>
              <w:t>, za przedstawieniem odpowiednich informacji, chęć prowadzenia kursu poprawkowego,</w:t>
            </w:r>
            <w:r w:rsidRPr="00816A39">
              <w:rPr>
                <w:i w:val="0"/>
                <w:color w:val="auto"/>
              </w:rPr>
              <w:br/>
              <w:t>W ramach swoich kwalifikacji prowadzi kurs poprawkowy</w:t>
            </w:r>
          </w:p>
          <w:p w:rsidR="004802E4" w:rsidRPr="00816A39" w:rsidRDefault="004802E4" w:rsidP="006E14F2">
            <w:pPr>
              <w:pStyle w:val="Tekstpodstawowy"/>
              <w:ind w:left="0"/>
            </w:pPr>
          </w:p>
        </w:tc>
      </w:tr>
    </w:tbl>
    <w:p w:rsidR="004802E4" w:rsidRPr="00816A39" w:rsidRDefault="004802E4" w:rsidP="00E6561F">
      <w:r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4802E4" w:rsidRPr="00816A39" w:rsidTr="006E14F2">
        <w:trPr>
          <w:tblHeader/>
        </w:trPr>
        <w:tc>
          <w:tcPr>
            <w:tcW w:w="189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4802E4" w:rsidRPr="00816A39" w:rsidTr="006E14F2">
        <w:tc>
          <w:tcPr>
            <w:tcW w:w="189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Prowadzący kursu zamiennikowego</w:t>
            </w:r>
          </w:p>
        </w:tc>
        <w:tc>
          <w:tcPr>
            <w:tcW w:w="261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Prowadzący </w:t>
            </w:r>
            <w:r>
              <w:rPr>
                <w:i w:val="0"/>
                <w:color w:val="auto"/>
              </w:rPr>
              <w:t>który wyraził zgodę na uczestnictwo studenta w kursie w ramach kursu zamiennikowego</w:t>
            </w:r>
          </w:p>
        </w:tc>
        <w:tc>
          <w:tcPr>
            <w:tcW w:w="3960" w:type="dxa"/>
          </w:tcPr>
          <w:p w:rsidR="004802E4" w:rsidRPr="00816A39" w:rsidRDefault="004802E4" w:rsidP="006E14F2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Wyraża bądź nie, zgodę na realizowanie przez studenta składającego wniosek na uczestnictwo w swoim kursie w ramach kursu zamiennikowego</w:t>
            </w:r>
          </w:p>
          <w:p w:rsidR="004802E4" w:rsidRPr="00816A39" w:rsidRDefault="004802E4" w:rsidP="006E14F2">
            <w:pPr>
              <w:pStyle w:val="Tekstpodstawowy"/>
              <w:ind w:left="0"/>
            </w:pPr>
          </w:p>
        </w:tc>
      </w:tr>
    </w:tbl>
    <w:p w:rsidR="00323319" w:rsidRPr="00816A39" w:rsidRDefault="00323319" w:rsidP="00E6561F"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862DDC" w:rsidRPr="00816A39" w:rsidTr="00033939">
        <w:tc>
          <w:tcPr>
            <w:tcW w:w="1890" w:type="dxa"/>
          </w:tcPr>
          <w:p w:rsidR="00862DDC" w:rsidRPr="00816A39" w:rsidRDefault="00862DDC" w:rsidP="00862DD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Asystent dziekana ds. studenckich</w:t>
            </w:r>
          </w:p>
        </w:tc>
        <w:tc>
          <w:tcPr>
            <w:tcW w:w="2610" w:type="dxa"/>
          </w:tcPr>
          <w:p w:rsidR="00862DDC" w:rsidRPr="00816A39" w:rsidRDefault="00862DDC" w:rsidP="00862DDC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W obszarze spraw studenckich podejmuje decyzję w imieniu dziekana </w:t>
            </w:r>
          </w:p>
        </w:tc>
        <w:tc>
          <w:tcPr>
            <w:tcW w:w="3960" w:type="dxa"/>
          </w:tcPr>
          <w:p w:rsidR="00862DDC" w:rsidRPr="00816A39" w:rsidRDefault="00862DDC" w:rsidP="00862DDC">
            <w:pPr>
              <w:pStyle w:val="Tekstpodstawowy"/>
              <w:ind w:left="0"/>
            </w:pPr>
            <w:r w:rsidRPr="00816A39">
              <w:t>-Wyznacza prowadzących z możliwością przeprowadzenia kursu poprawkowego</w:t>
            </w:r>
          </w:p>
          <w:p w:rsidR="00862DDC" w:rsidRPr="00816A39" w:rsidRDefault="00862DDC" w:rsidP="00862DDC">
            <w:pPr>
              <w:pStyle w:val="Tekstpodstawowy"/>
              <w:ind w:left="0"/>
            </w:pPr>
            <w:r w:rsidRPr="00816A39">
              <w:t>-Zatwierdza wyznaczone kusy zamiennikowe</w:t>
            </w:r>
          </w:p>
        </w:tc>
      </w:tr>
    </w:tbl>
    <w:p w:rsidR="00323319" w:rsidRPr="00816A39" w:rsidRDefault="00323319" w:rsidP="00E6561F">
      <w:r w:rsidRPr="00816A39">
        <w:br/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16A39" w:rsidRPr="00816A39" w:rsidTr="00033939">
        <w:trPr>
          <w:tblHeader/>
        </w:trPr>
        <w:tc>
          <w:tcPr>
            <w:tcW w:w="189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Nazwa</w:t>
            </w:r>
          </w:p>
        </w:tc>
        <w:tc>
          <w:tcPr>
            <w:tcW w:w="261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Opis</w:t>
            </w:r>
          </w:p>
        </w:tc>
        <w:tc>
          <w:tcPr>
            <w:tcW w:w="3960" w:type="dxa"/>
          </w:tcPr>
          <w:p w:rsidR="00323319" w:rsidRPr="00816A39" w:rsidRDefault="00323319" w:rsidP="00033939">
            <w:pPr>
              <w:rPr>
                <w:bCs/>
              </w:rPr>
            </w:pPr>
            <w:r w:rsidRPr="00816A39">
              <w:rPr>
                <w:bCs/>
              </w:rPr>
              <w:t>Odpowiedzialności</w:t>
            </w:r>
          </w:p>
        </w:tc>
      </w:tr>
      <w:tr w:rsidR="002637B3" w:rsidRPr="00816A39" w:rsidTr="00033939">
        <w:tc>
          <w:tcPr>
            <w:tcW w:w="1890" w:type="dxa"/>
          </w:tcPr>
          <w:p w:rsidR="002637B3" w:rsidRPr="00816A39" w:rsidRDefault="002637B3" w:rsidP="002637B3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 xml:space="preserve">Pełnomocnik dziekana ds. kierunku </w:t>
            </w:r>
          </w:p>
        </w:tc>
        <w:tc>
          <w:tcPr>
            <w:tcW w:w="2610" w:type="dxa"/>
          </w:tcPr>
          <w:p w:rsidR="002637B3" w:rsidRPr="00816A39" w:rsidRDefault="00862DDC" w:rsidP="002637B3">
            <w:pPr>
              <w:pStyle w:val="InfoBlue"/>
              <w:rPr>
                <w:i w:val="0"/>
                <w:color w:val="auto"/>
              </w:rPr>
            </w:pPr>
            <w:r w:rsidRPr="00816A39">
              <w:rPr>
                <w:i w:val="0"/>
                <w:color w:val="auto"/>
              </w:rPr>
              <w:t>W obszarze kierunku jest przedstawicielem dziekana, dzierżący pełnomocnictwo do podejmowania w jego imieniu decyzji</w:t>
            </w:r>
          </w:p>
        </w:tc>
        <w:tc>
          <w:tcPr>
            <w:tcW w:w="3960" w:type="dxa"/>
          </w:tcPr>
          <w:p w:rsidR="00862DDC" w:rsidRPr="00816A39" w:rsidRDefault="00862DDC" w:rsidP="00862DDC">
            <w:pPr>
              <w:pStyle w:val="Tekstpodstawowy"/>
              <w:ind w:left="0"/>
            </w:pPr>
            <w:r w:rsidRPr="00816A39">
              <w:t>- Wyznacza kursy zamiennikowe</w:t>
            </w:r>
          </w:p>
          <w:p w:rsidR="002637B3" w:rsidRPr="00816A39" w:rsidRDefault="00862DDC" w:rsidP="00862DDC">
            <w:pPr>
              <w:pStyle w:val="Tekstpodstawowy"/>
              <w:ind w:left="0"/>
            </w:pPr>
            <w:r w:rsidRPr="00816A39">
              <w:t>- Daje wstępną zgodę na utworzenie kursu poprawkowego przy spełnieniu odpowiednich wymagań regulaminowych.</w:t>
            </w:r>
          </w:p>
        </w:tc>
      </w:tr>
    </w:tbl>
    <w:p w:rsidR="00E6561F" w:rsidRPr="00816A39" w:rsidRDefault="00E6561F" w:rsidP="00E6561F"/>
    <w:p w:rsidR="00685AA7" w:rsidRPr="00816A39" w:rsidRDefault="00E6561F">
      <w:pPr>
        <w:pStyle w:val="Nagwek1"/>
        <w:rPr>
          <w:b w:val="0"/>
        </w:rPr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 w:rsidRPr="00816A39">
        <w:rPr>
          <w:b w:val="0"/>
        </w:rPr>
        <w:t>Opis produktu</w:t>
      </w:r>
      <w:bookmarkEnd w:id="5"/>
      <w:bookmarkEnd w:id="6"/>
      <w:bookmarkEnd w:id="7"/>
      <w:bookmarkEnd w:id="8"/>
    </w:p>
    <w:p w:rsidR="00685AA7" w:rsidRPr="00816A39" w:rsidRDefault="00E6561F" w:rsidP="0049047B">
      <w:pPr>
        <w:pStyle w:val="Nagwek2"/>
        <w:rPr>
          <w:b w:val="0"/>
        </w:rPr>
      </w:pPr>
      <w:r w:rsidRPr="00816A39">
        <w:rPr>
          <w:b w:val="0"/>
        </w:rPr>
        <w:t>Potrzeby i cechy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816A39" w:rsidRPr="00816A39" w:rsidTr="00E6561F">
        <w:tc>
          <w:tcPr>
            <w:tcW w:w="2802" w:type="dxa"/>
          </w:tcPr>
          <w:p w:rsidR="00685AA7" w:rsidRPr="00816A39" w:rsidRDefault="00E6561F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Potrzeba</w:t>
            </w:r>
          </w:p>
        </w:tc>
        <w:tc>
          <w:tcPr>
            <w:tcW w:w="1275" w:type="dxa"/>
          </w:tcPr>
          <w:p w:rsidR="00685AA7" w:rsidRPr="00816A39" w:rsidRDefault="00E6561F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Priorytet</w:t>
            </w:r>
          </w:p>
        </w:tc>
        <w:tc>
          <w:tcPr>
            <w:tcW w:w="1611" w:type="dxa"/>
          </w:tcPr>
          <w:p w:rsidR="00685AA7" w:rsidRPr="00816A39" w:rsidRDefault="00E6561F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Cechy</w:t>
            </w:r>
          </w:p>
        </w:tc>
        <w:tc>
          <w:tcPr>
            <w:tcW w:w="2430" w:type="dxa"/>
          </w:tcPr>
          <w:p w:rsidR="00685AA7" w:rsidRPr="00816A39" w:rsidRDefault="00E6561F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Planowane wydanie</w:t>
            </w:r>
          </w:p>
        </w:tc>
      </w:tr>
      <w:tr w:rsidR="00816A39" w:rsidRPr="00816A39" w:rsidTr="00E6561F">
        <w:tc>
          <w:tcPr>
            <w:tcW w:w="2802" w:type="dxa"/>
          </w:tcPr>
          <w:p w:rsidR="00237728" w:rsidRPr="00816A39" w:rsidRDefault="00892E33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lastRenderedPageBreak/>
              <w:t>Stworzenie listy chętnych w której studenci mogą dołączyć do tworzonego kursu poprawkowego</w:t>
            </w:r>
          </w:p>
        </w:tc>
        <w:tc>
          <w:tcPr>
            <w:tcW w:w="1275" w:type="dxa"/>
          </w:tcPr>
          <w:p w:rsidR="00237728" w:rsidRPr="00816A39" w:rsidRDefault="00892E33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MUST</w:t>
            </w:r>
          </w:p>
        </w:tc>
        <w:tc>
          <w:tcPr>
            <w:tcW w:w="1611" w:type="dxa"/>
          </w:tcPr>
          <w:p w:rsidR="00237728" w:rsidRPr="00816A39" w:rsidRDefault="002A40A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studentowi utworzenie listy chętnych studentów na kurs poprawkowy</w:t>
            </w:r>
          </w:p>
        </w:tc>
        <w:tc>
          <w:tcPr>
            <w:tcW w:w="2430" w:type="dxa"/>
          </w:tcPr>
          <w:p w:rsidR="00237728" w:rsidRPr="00816A39" w:rsidRDefault="00892E33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v.1</w:t>
            </w:r>
          </w:p>
        </w:tc>
      </w:tr>
      <w:tr w:rsidR="00BA7FD4" w:rsidRPr="00816A39" w:rsidTr="00E6561F">
        <w:tc>
          <w:tcPr>
            <w:tcW w:w="2802" w:type="dxa"/>
          </w:tcPr>
          <w:p w:rsidR="00BA7FD4" w:rsidRPr="00816A39" w:rsidRDefault="00BA7FD4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Dołączenie listy chętnych studentów do podania</w:t>
            </w:r>
          </w:p>
        </w:tc>
        <w:tc>
          <w:tcPr>
            <w:tcW w:w="1275" w:type="dxa"/>
          </w:tcPr>
          <w:p w:rsidR="00BA7FD4" w:rsidRPr="00816A39" w:rsidRDefault="00BA7FD4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MUST</w:t>
            </w:r>
          </w:p>
        </w:tc>
        <w:tc>
          <w:tcPr>
            <w:tcW w:w="1611" w:type="dxa"/>
          </w:tcPr>
          <w:p w:rsidR="00BA7FD4" w:rsidRPr="00816A39" w:rsidRDefault="002A40A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dopisanie listy chętnych studentów do podania o kurs poprawkowy</w:t>
            </w:r>
          </w:p>
        </w:tc>
        <w:tc>
          <w:tcPr>
            <w:tcW w:w="2430" w:type="dxa"/>
          </w:tcPr>
          <w:p w:rsidR="00BA7FD4" w:rsidRPr="00816A39" w:rsidRDefault="00BA7FD4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v.1</w:t>
            </w:r>
          </w:p>
        </w:tc>
      </w:tr>
      <w:tr w:rsidR="00816A39" w:rsidRPr="00816A39" w:rsidTr="00E6561F">
        <w:tc>
          <w:tcPr>
            <w:tcW w:w="2802" w:type="dxa"/>
          </w:tcPr>
          <w:p w:rsidR="00D106B7" w:rsidRPr="00816A39" w:rsidRDefault="002A40A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 xml:space="preserve">Podgląd </w:t>
            </w:r>
            <w:r w:rsidR="00C4008A" w:rsidRPr="00816A39">
              <w:rPr>
                <w:bCs/>
              </w:rPr>
              <w:t>dostęp</w:t>
            </w:r>
            <w:r>
              <w:rPr>
                <w:bCs/>
              </w:rPr>
              <w:t>nych</w:t>
            </w:r>
            <w:r w:rsidR="00C4008A" w:rsidRPr="00816A3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275" w:type="dxa"/>
          </w:tcPr>
          <w:p w:rsidR="00D106B7" w:rsidRPr="00816A39" w:rsidRDefault="00C4008A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MUST</w:t>
            </w:r>
          </w:p>
        </w:tc>
        <w:tc>
          <w:tcPr>
            <w:tcW w:w="1611" w:type="dxa"/>
          </w:tcPr>
          <w:p w:rsidR="00D106B7" w:rsidRPr="00816A39" w:rsidRDefault="002A40A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 xml:space="preserve">System umożliwia podgląd dostępnych na uczelni </w:t>
            </w:r>
            <w:proofErr w:type="spellStart"/>
            <w:r>
              <w:rPr>
                <w:bCs/>
              </w:rPr>
              <w:t>sal</w:t>
            </w:r>
            <w:proofErr w:type="spellEnd"/>
          </w:p>
        </w:tc>
        <w:tc>
          <w:tcPr>
            <w:tcW w:w="2430" w:type="dxa"/>
          </w:tcPr>
          <w:p w:rsidR="00D106B7" w:rsidRPr="00816A39" w:rsidRDefault="004A5841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v.1</w:t>
            </w:r>
          </w:p>
        </w:tc>
      </w:tr>
      <w:tr w:rsidR="001C399B" w:rsidRPr="00816A39" w:rsidTr="00E6561F">
        <w:tc>
          <w:tcPr>
            <w:tcW w:w="2802" w:type="dxa"/>
          </w:tcPr>
          <w:p w:rsidR="001C399B" w:rsidRDefault="001C399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Wewnętrzny komunikator</w:t>
            </w:r>
          </w:p>
        </w:tc>
        <w:tc>
          <w:tcPr>
            <w:tcW w:w="1275" w:type="dxa"/>
          </w:tcPr>
          <w:p w:rsidR="001C399B" w:rsidRPr="00816A39" w:rsidRDefault="001C399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SHOULD</w:t>
            </w:r>
          </w:p>
        </w:tc>
        <w:tc>
          <w:tcPr>
            <w:tcW w:w="1611" w:type="dxa"/>
          </w:tcPr>
          <w:p w:rsidR="001C399B" w:rsidRDefault="001C399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uczestnikom komunikowanie się ze sobą za pośrednictwem wewnętrznie wbudowanego w system komunikatora</w:t>
            </w:r>
          </w:p>
        </w:tc>
        <w:tc>
          <w:tcPr>
            <w:tcW w:w="2430" w:type="dxa"/>
          </w:tcPr>
          <w:p w:rsidR="001C399B" w:rsidRPr="00816A39" w:rsidRDefault="001C399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  <w:bookmarkStart w:id="9" w:name="_GoBack"/>
            <w:bookmarkEnd w:id="9"/>
          </w:p>
        </w:tc>
      </w:tr>
      <w:tr w:rsidR="00816A39" w:rsidRPr="00816A39" w:rsidTr="00E6561F">
        <w:tc>
          <w:tcPr>
            <w:tcW w:w="2802" w:type="dxa"/>
          </w:tcPr>
          <w:p w:rsidR="00D106B7" w:rsidRPr="00816A39" w:rsidRDefault="004A5841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Złożenie podania o utworzenie kursu poprawkowego</w:t>
            </w:r>
            <w:r w:rsidR="002A40AB">
              <w:rPr>
                <w:bCs/>
              </w:rPr>
              <w:t xml:space="preserve"> lub uczestnictwo w zamiennikowym</w:t>
            </w:r>
          </w:p>
        </w:tc>
        <w:tc>
          <w:tcPr>
            <w:tcW w:w="1275" w:type="dxa"/>
          </w:tcPr>
          <w:p w:rsidR="00D106B7" w:rsidRPr="00816A39" w:rsidRDefault="00C50154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SHOULD</w:t>
            </w:r>
          </w:p>
        </w:tc>
        <w:tc>
          <w:tcPr>
            <w:tcW w:w="1611" w:type="dxa"/>
          </w:tcPr>
          <w:p w:rsidR="00D106B7" w:rsidRPr="00816A39" w:rsidRDefault="002A40A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 xml:space="preserve">System umożliwia wygenerowanie podania o kurs poprawkowy lub kurs zamiennikowy </w:t>
            </w:r>
          </w:p>
        </w:tc>
        <w:tc>
          <w:tcPr>
            <w:tcW w:w="2430" w:type="dxa"/>
          </w:tcPr>
          <w:p w:rsidR="00D106B7" w:rsidRPr="00816A39" w:rsidRDefault="004A5841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v.1</w:t>
            </w:r>
          </w:p>
        </w:tc>
      </w:tr>
      <w:tr w:rsidR="0086638A" w:rsidRPr="00816A39" w:rsidTr="00E6561F">
        <w:tc>
          <w:tcPr>
            <w:tcW w:w="2802" w:type="dxa"/>
          </w:tcPr>
          <w:p w:rsidR="0086638A" w:rsidRPr="00816A39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Wybór kursu zamiennikowego</w:t>
            </w:r>
          </w:p>
        </w:tc>
        <w:tc>
          <w:tcPr>
            <w:tcW w:w="1275" w:type="dxa"/>
          </w:tcPr>
          <w:p w:rsidR="0086638A" w:rsidRPr="00816A39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MUST</w:t>
            </w:r>
          </w:p>
        </w:tc>
        <w:tc>
          <w:tcPr>
            <w:tcW w:w="1611" w:type="dxa"/>
          </w:tcPr>
          <w:p w:rsidR="0086638A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studentowi wybranie filtrowania kursów tak aby spełniały one wymagania dla bycia kursem zamiennikowym</w:t>
            </w:r>
          </w:p>
        </w:tc>
        <w:tc>
          <w:tcPr>
            <w:tcW w:w="2430" w:type="dxa"/>
          </w:tcPr>
          <w:p w:rsidR="0086638A" w:rsidRPr="00816A39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D66CAC" w:rsidRPr="00816A39" w:rsidTr="00E6561F">
        <w:tc>
          <w:tcPr>
            <w:tcW w:w="2802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lastRenderedPageBreak/>
              <w:t>Śledzenie historii i statusu podania</w:t>
            </w:r>
          </w:p>
        </w:tc>
        <w:tc>
          <w:tcPr>
            <w:tcW w:w="1275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MUST</w:t>
            </w:r>
          </w:p>
        </w:tc>
        <w:tc>
          <w:tcPr>
            <w:tcW w:w="1611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wszystkim uprawnionym użytkownikom na wgląd w historię i status podania</w:t>
            </w:r>
          </w:p>
        </w:tc>
        <w:tc>
          <w:tcPr>
            <w:tcW w:w="2430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D66CAC" w:rsidRPr="00816A39" w:rsidTr="00E6561F">
        <w:tc>
          <w:tcPr>
            <w:tcW w:w="2802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Zatwierdzanie bądź odrzucanie podań</w:t>
            </w:r>
          </w:p>
        </w:tc>
        <w:tc>
          <w:tcPr>
            <w:tcW w:w="1275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MUST</w:t>
            </w:r>
          </w:p>
        </w:tc>
        <w:tc>
          <w:tcPr>
            <w:tcW w:w="1611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Pełnomocnikowi bądź Asystentowi przyjęcie, zatwierdzenie bądź odrzucenie podania</w:t>
            </w:r>
          </w:p>
        </w:tc>
        <w:tc>
          <w:tcPr>
            <w:tcW w:w="2430" w:type="dxa"/>
          </w:tcPr>
          <w:p w:rsidR="00D66CAC" w:rsidRDefault="00D66CAC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4802E4" w:rsidRPr="00816A39" w:rsidTr="00E6561F">
        <w:tc>
          <w:tcPr>
            <w:tcW w:w="2802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Wyrażenie chęci na prowadzenie kursu poprawkowego przez prowadzącego</w:t>
            </w:r>
          </w:p>
        </w:tc>
        <w:tc>
          <w:tcPr>
            <w:tcW w:w="1275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MUST</w:t>
            </w:r>
          </w:p>
        </w:tc>
        <w:tc>
          <w:tcPr>
            <w:tcW w:w="1611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zatwierdzenie prośby organizatora kursu poprawkowego do prowadzenia kursu</w:t>
            </w:r>
          </w:p>
        </w:tc>
        <w:tc>
          <w:tcPr>
            <w:tcW w:w="2430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4802E4" w:rsidRPr="00816A39" w:rsidTr="00E6561F">
        <w:tc>
          <w:tcPr>
            <w:tcW w:w="2802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Wyrażenie zgody na uczestnictwo Studenta w kursie w ramach kursu zamiennikowego</w:t>
            </w:r>
          </w:p>
        </w:tc>
        <w:tc>
          <w:tcPr>
            <w:tcW w:w="1275" w:type="dxa"/>
          </w:tcPr>
          <w:p w:rsidR="004802E4" w:rsidRDefault="004802E4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MUST</w:t>
            </w:r>
          </w:p>
        </w:tc>
        <w:tc>
          <w:tcPr>
            <w:tcW w:w="1611" w:type="dxa"/>
          </w:tcPr>
          <w:p w:rsidR="004802E4" w:rsidRDefault="007C29F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prowadzącemu na zatwierdzenie prośby Studenta na uczestnictwo w jego kursie</w:t>
            </w:r>
          </w:p>
        </w:tc>
        <w:tc>
          <w:tcPr>
            <w:tcW w:w="2430" w:type="dxa"/>
          </w:tcPr>
          <w:p w:rsidR="007C29FB" w:rsidRDefault="007C29FB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816A39" w:rsidRPr="00816A39" w:rsidTr="00E6561F">
        <w:tc>
          <w:tcPr>
            <w:tcW w:w="2802" w:type="dxa"/>
          </w:tcPr>
          <w:p w:rsidR="00D106B7" w:rsidRPr="00816A39" w:rsidRDefault="00C50154" w:rsidP="00D106B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Kontakt studenta organizującego z potencjalnym prowadzącym kurs</w:t>
            </w:r>
          </w:p>
        </w:tc>
        <w:tc>
          <w:tcPr>
            <w:tcW w:w="1275" w:type="dxa"/>
          </w:tcPr>
          <w:p w:rsidR="00D106B7" w:rsidRPr="00816A39" w:rsidRDefault="00C50154" w:rsidP="00D106B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SHOULD</w:t>
            </w:r>
          </w:p>
        </w:tc>
        <w:tc>
          <w:tcPr>
            <w:tcW w:w="1611" w:type="dxa"/>
          </w:tcPr>
          <w:p w:rsidR="00D106B7" w:rsidRPr="00816A39" w:rsidRDefault="002A40A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studentowi na komunikację z prowadzącymi</w:t>
            </w:r>
          </w:p>
        </w:tc>
        <w:tc>
          <w:tcPr>
            <w:tcW w:w="2430" w:type="dxa"/>
          </w:tcPr>
          <w:p w:rsidR="00D106B7" w:rsidRPr="00816A39" w:rsidRDefault="00C50154" w:rsidP="00D106B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v.1</w:t>
            </w:r>
          </w:p>
        </w:tc>
      </w:tr>
      <w:tr w:rsidR="007C29FB" w:rsidRPr="00816A39" w:rsidTr="00E6561F">
        <w:tc>
          <w:tcPr>
            <w:tcW w:w="2802" w:type="dxa"/>
          </w:tcPr>
          <w:p w:rsidR="007C29FB" w:rsidRPr="00816A39" w:rsidRDefault="007C29F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Edytowanie danych na temat prowadzącego</w:t>
            </w:r>
          </w:p>
        </w:tc>
        <w:tc>
          <w:tcPr>
            <w:tcW w:w="1275" w:type="dxa"/>
          </w:tcPr>
          <w:p w:rsidR="007C29FB" w:rsidRPr="00816A39" w:rsidRDefault="007C29F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SHOULD</w:t>
            </w:r>
          </w:p>
        </w:tc>
        <w:tc>
          <w:tcPr>
            <w:tcW w:w="1611" w:type="dxa"/>
          </w:tcPr>
          <w:p w:rsidR="007C29FB" w:rsidRDefault="007C29F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System umożliwia Pełnomocnikowi edytowanie danych na temat kwalifikacji prowadzących i historii prowadzonych przez nich kursów</w:t>
            </w:r>
          </w:p>
        </w:tc>
        <w:tc>
          <w:tcPr>
            <w:tcW w:w="2430" w:type="dxa"/>
          </w:tcPr>
          <w:p w:rsidR="007C29FB" w:rsidRPr="00816A39" w:rsidRDefault="007C29F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  <w:tr w:rsidR="00816A39" w:rsidRPr="00816A39" w:rsidTr="00E6561F">
        <w:tc>
          <w:tcPr>
            <w:tcW w:w="2802" w:type="dxa"/>
          </w:tcPr>
          <w:p w:rsidR="00D106B7" w:rsidRPr="00816A39" w:rsidRDefault="00BA7FD4" w:rsidP="00D106B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lastRenderedPageBreak/>
              <w:t>Rezerwacja Sali</w:t>
            </w:r>
          </w:p>
        </w:tc>
        <w:tc>
          <w:tcPr>
            <w:tcW w:w="1275" w:type="dxa"/>
          </w:tcPr>
          <w:p w:rsidR="00D106B7" w:rsidRPr="00816A39" w:rsidRDefault="00BA7FD4" w:rsidP="00D106B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MUST</w:t>
            </w:r>
          </w:p>
        </w:tc>
        <w:tc>
          <w:tcPr>
            <w:tcW w:w="1611" w:type="dxa"/>
          </w:tcPr>
          <w:p w:rsidR="00D106B7" w:rsidRPr="00816A39" w:rsidRDefault="002A40AB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 xml:space="preserve">System umożliwia Studentowi rezerwację sali </w:t>
            </w:r>
          </w:p>
        </w:tc>
        <w:tc>
          <w:tcPr>
            <w:tcW w:w="2430" w:type="dxa"/>
          </w:tcPr>
          <w:p w:rsidR="00D106B7" w:rsidRPr="00816A39" w:rsidRDefault="00862DDC" w:rsidP="00D106B7">
            <w:pPr>
              <w:pStyle w:val="Tekstpodstawowy"/>
              <w:ind w:left="0"/>
              <w:rPr>
                <w:bCs/>
              </w:rPr>
            </w:pPr>
            <w:r>
              <w:rPr>
                <w:bCs/>
              </w:rPr>
              <w:t>v.1</w:t>
            </w:r>
          </w:p>
        </w:tc>
      </w:tr>
    </w:tbl>
    <w:p w:rsidR="00E6561F" w:rsidRPr="00816A39" w:rsidRDefault="00E6561F" w:rsidP="00E6561F">
      <w:pPr>
        <w:pStyle w:val="Nagwek2"/>
        <w:rPr>
          <w:b w:val="0"/>
        </w:rPr>
      </w:pPr>
      <w:r w:rsidRPr="00816A39">
        <w:rPr>
          <w:b w:val="0"/>
        </w:rPr>
        <w:t>Inne wymagania produktowe</w:t>
      </w:r>
    </w:p>
    <w:p w:rsidR="00816C1B" w:rsidRPr="00816A39" w:rsidRDefault="00816C1B" w:rsidP="00816C1B">
      <w:pPr>
        <w:pStyle w:val="InfoBlue"/>
        <w:rPr>
          <w:i w:val="0"/>
          <w:color w:val="auto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816A39" w:rsidRPr="00816A39">
        <w:tc>
          <w:tcPr>
            <w:tcW w:w="3936" w:type="dxa"/>
          </w:tcPr>
          <w:p w:rsidR="002B4085" w:rsidRPr="00816A39" w:rsidRDefault="001F3290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Wymaganie</w:t>
            </w:r>
          </w:p>
        </w:tc>
        <w:tc>
          <w:tcPr>
            <w:tcW w:w="1134" w:type="dxa"/>
          </w:tcPr>
          <w:p w:rsidR="002B4085" w:rsidRPr="00816A39" w:rsidRDefault="001F3290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Priorytet</w:t>
            </w:r>
          </w:p>
        </w:tc>
        <w:tc>
          <w:tcPr>
            <w:tcW w:w="2835" w:type="dxa"/>
          </w:tcPr>
          <w:p w:rsidR="002B4085" w:rsidRPr="00816A39" w:rsidRDefault="001F3290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Planowane wydanie</w:t>
            </w:r>
          </w:p>
        </w:tc>
      </w:tr>
      <w:tr w:rsidR="00816A39" w:rsidRPr="00816A39">
        <w:tc>
          <w:tcPr>
            <w:tcW w:w="3936" w:type="dxa"/>
          </w:tcPr>
          <w:p w:rsidR="004874C8" w:rsidRPr="00816A39" w:rsidRDefault="004874C8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Wsparcie dla języka Angielskiego</w:t>
            </w:r>
          </w:p>
        </w:tc>
        <w:tc>
          <w:tcPr>
            <w:tcW w:w="1134" w:type="dxa"/>
          </w:tcPr>
          <w:p w:rsidR="004874C8" w:rsidRPr="00816A39" w:rsidRDefault="004874C8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SHOULD</w:t>
            </w:r>
          </w:p>
        </w:tc>
        <w:tc>
          <w:tcPr>
            <w:tcW w:w="2835" w:type="dxa"/>
          </w:tcPr>
          <w:p w:rsidR="004874C8" w:rsidRPr="00816A39" w:rsidRDefault="004874C8" w:rsidP="00685AA7">
            <w:pPr>
              <w:pStyle w:val="Tekstpodstawowy"/>
              <w:ind w:left="0"/>
              <w:rPr>
                <w:bCs/>
              </w:rPr>
            </w:pPr>
            <w:r w:rsidRPr="00816A39">
              <w:rPr>
                <w:bCs/>
              </w:rPr>
              <w:t>V-1</w:t>
            </w:r>
          </w:p>
        </w:tc>
      </w:tr>
      <w:tr w:rsidR="002B4085" w:rsidRPr="00816A39">
        <w:tc>
          <w:tcPr>
            <w:tcW w:w="3936" w:type="dxa"/>
          </w:tcPr>
          <w:p w:rsidR="002B4085" w:rsidRPr="00816A39" w:rsidRDefault="004874C8" w:rsidP="00685AA7">
            <w:pPr>
              <w:pStyle w:val="Tekstpodstawowy"/>
              <w:ind w:left="0"/>
            </w:pPr>
            <w:r w:rsidRPr="00816A39">
              <w:t>Kompatybilność z systemem Android</w:t>
            </w:r>
            <w:r w:rsidR="00D0768F">
              <w:t xml:space="preserve"> w wersji co najmniej 4.0.0</w:t>
            </w:r>
          </w:p>
        </w:tc>
        <w:tc>
          <w:tcPr>
            <w:tcW w:w="1134" w:type="dxa"/>
          </w:tcPr>
          <w:p w:rsidR="002B4085" w:rsidRPr="00816A39" w:rsidRDefault="004874C8" w:rsidP="00685AA7">
            <w:pPr>
              <w:pStyle w:val="Tekstpodstawowy"/>
              <w:ind w:left="0"/>
            </w:pPr>
            <w:r w:rsidRPr="00816A39">
              <w:t>SHOULD</w:t>
            </w:r>
          </w:p>
        </w:tc>
        <w:tc>
          <w:tcPr>
            <w:tcW w:w="2835" w:type="dxa"/>
          </w:tcPr>
          <w:p w:rsidR="002B4085" w:rsidRPr="00816A39" w:rsidRDefault="004874C8" w:rsidP="00685AA7">
            <w:pPr>
              <w:pStyle w:val="Tekstpodstawowy"/>
              <w:ind w:left="0"/>
            </w:pPr>
            <w:r w:rsidRPr="00816A39">
              <w:t>V-1</w:t>
            </w:r>
          </w:p>
        </w:tc>
      </w:tr>
    </w:tbl>
    <w:p w:rsidR="002B4085" w:rsidRPr="00816A39" w:rsidRDefault="002B4085" w:rsidP="00816C1B">
      <w:pPr>
        <w:pStyle w:val="Tekstpodstawowy"/>
        <w:ind w:left="0"/>
      </w:pPr>
    </w:p>
    <w:sectPr w:rsidR="002B4085" w:rsidRPr="00816A3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14E" w:rsidRDefault="0062314E">
      <w:pPr>
        <w:spacing w:line="240" w:lineRule="auto"/>
      </w:pPr>
      <w:r>
        <w:separator/>
      </w:r>
    </w:p>
  </w:endnote>
  <w:endnote w:type="continuationSeparator" w:id="0">
    <w:p w:rsidR="0062314E" w:rsidRDefault="00623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62314E">
            <w:fldChar w:fldCharType="begin"/>
          </w:r>
          <w:r w:rsidR="0062314E">
            <w:instrText xml:space="preserve"> DOCPROPERTY "Company"  \* MERGEFORMAT </w:instrText>
          </w:r>
          <w:r w:rsidR="0062314E">
            <w:fldChar w:fldCharType="separate"/>
          </w:r>
          <w:r w:rsidR="00347CD6">
            <w:t xml:space="preserve">&lt;Company </w:t>
          </w:r>
          <w:proofErr w:type="spellStart"/>
          <w:r w:rsidR="00347CD6">
            <w:t>Name</w:t>
          </w:r>
          <w:proofErr w:type="spellEnd"/>
          <w:r w:rsidR="00347CD6">
            <w:t>&gt;</w:t>
          </w:r>
          <w:r w:rsidR="0062314E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40A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proofErr w:type="spellStart"/>
          <w:r>
            <w:t>Page</w:t>
          </w:r>
          <w:proofErr w:type="spellEnd"/>
          <w:r>
            <w:t xml:space="preserve">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A81D0A">
            <w:rPr>
              <w:rStyle w:val="Numerstrony"/>
              <w:noProof/>
            </w:rPr>
            <w:t>8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14E" w:rsidRDefault="0062314E">
      <w:pPr>
        <w:spacing w:line="240" w:lineRule="auto"/>
      </w:pPr>
      <w:r>
        <w:separator/>
      </w:r>
    </w:p>
  </w:footnote>
  <w:footnote w:type="continuationSeparator" w:id="0">
    <w:p w:rsidR="0062314E" w:rsidRDefault="006231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4874C8">
          <w:r>
            <w:t>Organizacja kursów poprawkowych i zamiennikowych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r>
            <w:t>Wizja</w:t>
          </w:r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862DDC">
            <w:t>:  &lt;08/11/17</w:t>
          </w:r>
          <w:r w:rsidR="00685AA7">
            <w:t>&gt;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895919"/>
    <w:multiLevelType w:val="multilevel"/>
    <w:tmpl w:val="C7244F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D6"/>
    <w:rsid w:val="00000B00"/>
    <w:rsid w:val="000837E8"/>
    <w:rsid w:val="001168B5"/>
    <w:rsid w:val="00127D24"/>
    <w:rsid w:val="0019590E"/>
    <w:rsid w:val="0019780F"/>
    <w:rsid w:val="001C399B"/>
    <w:rsid w:val="001F3290"/>
    <w:rsid w:val="00237728"/>
    <w:rsid w:val="002637B3"/>
    <w:rsid w:val="00274781"/>
    <w:rsid w:val="00290D58"/>
    <w:rsid w:val="002A40AB"/>
    <w:rsid w:val="002B4085"/>
    <w:rsid w:val="00323319"/>
    <w:rsid w:val="00347CD6"/>
    <w:rsid w:val="00375A4A"/>
    <w:rsid w:val="003A67E8"/>
    <w:rsid w:val="0042655D"/>
    <w:rsid w:val="00433C52"/>
    <w:rsid w:val="00451C30"/>
    <w:rsid w:val="004802E4"/>
    <w:rsid w:val="004874C8"/>
    <w:rsid w:val="0049047B"/>
    <w:rsid w:val="004A5841"/>
    <w:rsid w:val="0052614A"/>
    <w:rsid w:val="005E3B69"/>
    <w:rsid w:val="0062314E"/>
    <w:rsid w:val="00685AA7"/>
    <w:rsid w:val="007158E8"/>
    <w:rsid w:val="007325EE"/>
    <w:rsid w:val="007605C9"/>
    <w:rsid w:val="007C29FB"/>
    <w:rsid w:val="007D6250"/>
    <w:rsid w:val="00816A39"/>
    <w:rsid w:val="00816C1B"/>
    <w:rsid w:val="00854915"/>
    <w:rsid w:val="00862DDC"/>
    <w:rsid w:val="00864F19"/>
    <w:rsid w:val="0086638A"/>
    <w:rsid w:val="00892E33"/>
    <w:rsid w:val="00897A9A"/>
    <w:rsid w:val="008E4FD5"/>
    <w:rsid w:val="00927770"/>
    <w:rsid w:val="00970D78"/>
    <w:rsid w:val="00A5502C"/>
    <w:rsid w:val="00A81D0A"/>
    <w:rsid w:val="00AE4979"/>
    <w:rsid w:val="00AE54E6"/>
    <w:rsid w:val="00B43BE5"/>
    <w:rsid w:val="00BA7FD4"/>
    <w:rsid w:val="00BD3AE0"/>
    <w:rsid w:val="00BF0478"/>
    <w:rsid w:val="00BF5DC2"/>
    <w:rsid w:val="00C4008A"/>
    <w:rsid w:val="00C50154"/>
    <w:rsid w:val="00C77E10"/>
    <w:rsid w:val="00D0768F"/>
    <w:rsid w:val="00D106B7"/>
    <w:rsid w:val="00D31EA3"/>
    <w:rsid w:val="00D41B58"/>
    <w:rsid w:val="00D66CAC"/>
    <w:rsid w:val="00D736EA"/>
    <w:rsid w:val="00D96E7D"/>
    <w:rsid w:val="00E57960"/>
    <w:rsid w:val="00E6561F"/>
    <w:rsid w:val="00EF07B8"/>
    <w:rsid w:val="00F47963"/>
    <w:rsid w:val="00F66F22"/>
    <w:rsid w:val="00FB6B79"/>
    <w:rsid w:val="00FE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65E0D"/>
  <w15:chartTrackingRefBased/>
  <w15:docId w15:val="{B5304456-26DD-4C3F-BABF-1AE50923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II%20Rok\Projektowanie%20Oprogramowania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1076</TotalTime>
  <Pages>1</Pages>
  <Words>1406</Words>
  <Characters>8441</Characters>
  <Application>Microsoft Office Word</Application>
  <DocSecurity>0</DocSecurity>
  <Lines>70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Paweł</dc:creator>
  <cp:keywords/>
  <dc:description/>
  <cp:lastModifiedBy>Paweł</cp:lastModifiedBy>
  <cp:revision>20</cp:revision>
  <cp:lastPrinted>2001-03-15T13:26:00Z</cp:lastPrinted>
  <dcterms:created xsi:type="dcterms:W3CDTF">2017-10-16T05:38:00Z</dcterms:created>
  <dcterms:modified xsi:type="dcterms:W3CDTF">2017-11-19T17:38:00Z</dcterms:modified>
</cp:coreProperties>
</file>